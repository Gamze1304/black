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19C" w:rsidRDefault="00F4317E">
      <w:r>
        <w:rPr>
          <w:noProof/>
          <w:lang w:eastAsia="tr-TR"/>
        </w:rPr>
        <w:drawing>
          <wp:inline distT="0" distB="0" distL="0" distR="0" wp14:anchorId="7206F777" wp14:editId="05F036A5">
            <wp:extent cx="427672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7E" w:rsidRDefault="00F4317E">
      <w:hyperlink r:id="rId5" w:history="1">
        <w:r w:rsidRPr="001C4A0E">
          <w:rPr>
            <w:rStyle w:val="Hyperlink"/>
          </w:rPr>
          <w:t>https://www.youtube.com/watch?v=xMp9rJSR0ys</w:t>
        </w:r>
      </w:hyperlink>
    </w:p>
    <w:p w:rsidR="00F4317E" w:rsidRDefault="00F4317E">
      <w:r>
        <w:rPr>
          <w:noProof/>
          <w:lang w:eastAsia="tr-TR"/>
        </w:rPr>
        <w:drawing>
          <wp:inline distT="0" distB="0" distL="0" distR="0" wp14:anchorId="1C68D603" wp14:editId="35384680">
            <wp:extent cx="539115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7E" w:rsidRDefault="00F4317E" w:rsidP="00F4317E">
      <w:hyperlink r:id="rId7" w:history="1">
        <w:r w:rsidRPr="001C4A0E">
          <w:rPr>
            <w:rStyle w:val="Hyperlink"/>
          </w:rPr>
          <w:t>https://www.youtube.com/watch?v=GPmNklsSE7w</w:t>
        </w:r>
      </w:hyperlink>
    </w:p>
    <w:p w:rsidR="00F4317E" w:rsidRDefault="001A12F8">
      <w:r>
        <w:rPr>
          <w:noProof/>
          <w:lang w:eastAsia="tr-TR"/>
        </w:rPr>
        <w:lastRenderedPageBreak/>
        <w:drawing>
          <wp:inline distT="0" distB="0" distL="0" distR="0" wp14:anchorId="22219FD8" wp14:editId="24BE1AE5">
            <wp:extent cx="467677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F8" w:rsidRDefault="001A12F8">
      <w:r>
        <w:rPr>
          <w:noProof/>
          <w:lang w:eastAsia="tr-TR"/>
        </w:rPr>
        <w:drawing>
          <wp:inline distT="0" distB="0" distL="0" distR="0" wp14:anchorId="6B3A63F2" wp14:editId="4A367411">
            <wp:extent cx="3343275" cy="3381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F8" w:rsidRDefault="001A12F8">
      <w:r>
        <w:rPr>
          <w:noProof/>
          <w:lang w:eastAsia="tr-TR"/>
        </w:rPr>
        <w:lastRenderedPageBreak/>
        <w:drawing>
          <wp:inline distT="0" distB="0" distL="0" distR="0" wp14:anchorId="75A71A3F" wp14:editId="6E638195">
            <wp:extent cx="5760720" cy="3364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F8" w:rsidRDefault="001A12F8">
      <w:hyperlink r:id="rId11" w:history="1">
        <w:r w:rsidRPr="001C4A0E">
          <w:rPr>
            <w:rStyle w:val="Hyperlink"/>
          </w:rPr>
          <w:t>https://www.youtube.com/watch?v=LOAgvJfPvKI</w:t>
        </w:r>
      </w:hyperlink>
    </w:p>
    <w:p w:rsidR="001A12F8" w:rsidRDefault="00CB5253">
      <w:hyperlink r:id="rId12" w:history="1">
        <w:r w:rsidRPr="00FC1CBB">
          <w:rPr>
            <w:color w:val="0000FF"/>
            <w:u w:val="single"/>
          </w:rPr>
          <w:t>https://www.youtube.com/watch?v=qLTZiNngk9c</w:t>
        </w:r>
      </w:hyperlink>
    </w:p>
    <w:p w:rsidR="00CB5253" w:rsidRDefault="00CB5253">
      <w:bookmarkStart w:id="0" w:name="_GoBack"/>
      <w:bookmarkEnd w:id="0"/>
    </w:p>
    <w:sectPr w:rsidR="00CB5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7E"/>
    <w:rsid w:val="001A12F8"/>
    <w:rsid w:val="002A019C"/>
    <w:rsid w:val="006A48A7"/>
    <w:rsid w:val="00CB5253"/>
    <w:rsid w:val="00F4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96B981D-D928-464F-A0E6-7ED11E31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1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PmNklsSE7w" TargetMode="External"/><Relationship Id="rId12" Type="http://schemas.openxmlformats.org/officeDocument/2006/relationships/hyperlink" Target="https://www.youtube.com/watch?v=qLTZiNngk9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LOAgvJfPvKI" TargetMode="External"/><Relationship Id="rId5" Type="http://schemas.openxmlformats.org/officeDocument/2006/relationships/hyperlink" Target="https://www.youtube.com/watch?v=xMp9rJSR0ys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38DF9FDF</Template>
  <TotalTime>33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Aselsan A.Ş.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SAÇMAÖZÜ</dc:creator>
  <cp:keywords/>
  <dc:description/>
  <cp:lastModifiedBy>Gamze SAÇMAÖZÜ</cp:lastModifiedBy>
  <cp:revision>2</cp:revision>
  <dcterms:created xsi:type="dcterms:W3CDTF">2020-08-28T08:38:00Z</dcterms:created>
  <dcterms:modified xsi:type="dcterms:W3CDTF">2020-08-28T10:25:00Z</dcterms:modified>
</cp:coreProperties>
</file>