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48" w:rsidRDefault="005C6D4C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5C6D4C">
        <w:rPr>
          <w:rFonts w:ascii="Times New Roman" w:hAnsi="Times New Roman" w:cs="Times New Roman"/>
          <w:b/>
          <w:sz w:val="24"/>
          <w:szCs w:val="24"/>
        </w:rPr>
        <w:t>İZELTAŞ</w:t>
      </w:r>
      <w:r w:rsidRPr="005C6D4C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: </w:t>
      </w:r>
    </w:p>
    <w:p w:rsidR="00790A85" w:rsidRDefault="00742E48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KATALOG </w:t>
      </w:r>
      <w:r w:rsidR="005C6D4C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sayfa 71 </w:t>
      </w:r>
    </w:p>
    <w:p w:rsidR="00AA286F" w:rsidRDefault="00AA286F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hyperlink r:id="rId6" w:history="1">
        <w:r w:rsidRPr="0036092E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tr-TR"/>
          </w:rPr>
          <w:t>https://urun.n11.com/lokma-takimlari/lokma-derin-alti-kose-16-mm-12-anahtar-izeltas-P415160066</w:t>
        </w:r>
      </w:hyperlink>
      <w:r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    42.59 lira ücretsiz kargo </w:t>
      </w:r>
    </w:p>
    <w:p w:rsidR="00AA286F" w:rsidRDefault="005C6D4C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hyperlink r:id="rId7" w:history="1">
        <w:r w:rsidRPr="0036092E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tr-TR"/>
          </w:rPr>
          <w:t>https://www.gittigidiyor.com/yapi-market-tamirat/izeltas-1-2-alti-kose-derin-lokma-anahtari-16-mm-140-gr_pdp_521674423</w:t>
        </w:r>
      </w:hyperlink>
      <w:r w:rsidR="00AA286F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   44.9 </w: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lira </w:t>
      </w:r>
      <w:r w:rsidR="00AA286F">
        <w:rPr>
          <w:rFonts w:ascii="Times New Roman" w:hAnsi="Times New Roman" w:cs="Times New Roman"/>
          <w:noProof/>
          <w:sz w:val="24"/>
          <w:szCs w:val="24"/>
          <w:lang w:eastAsia="tr-TR"/>
        </w:rPr>
        <w:t>kargo ücretsiz</w:t>
      </w:r>
    </w:p>
    <w:p w:rsidR="005C6D4C" w:rsidRPr="005C6D4C" w:rsidRDefault="005C6D4C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hyperlink r:id="rId8" w:history="1">
        <w:r w:rsidRPr="0036092E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tr-TR"/>
          </w:rPr>
          <w:t>https://www.canlarteknik.com/DERIN-LOKMA-ALTI-KOSE-16-MM-12,PR-7293.html</w:t>
        </w:r>
      </w:hyperlink>
      <w:r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  48 lira </w:t>
      </w:r>
    </w:p>
    <w:p w:rsidR="00790A85" w:rsidRPr="005C6D4C" w:rsidRDefault="005C6D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9A4D477" wp14:editId="0DDE83CE">
            <wp:extent cx="3876675" cy="564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AA286F" w:rsidRPr="005C6D4C" w:rsidRDefault="00AA286F" w:rsidP="00AA286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42E48" w:rsidRDefault="00790A85" w:rsidP="00790A85">
      <w:pPr>
        <w:rPr>
          <w:rFonts w:ascii="Times New Roman" w:hAnsi="Times New Roman" w:cs="Times New Roman"/>
          <w:b/>
          <w:sz w:val="24"/>
          <w:szCs w:val="24"/>
        </w:rPr>
      </w:pPr>
      <w:r w:rsidRPr="005C6D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CETA FORM </w:t>
      </w:r>
      <w:r w:rsidR="005C6D4C" w:rsidRPr="005C6D4C">
        <w:rPr>
          <w:rFonts w:ascii="Times New Roman" w:hAnsi="Times New Roman" w:cs="Times New Roman"/>
          <w:b/>
          <w:sz w:val="24"/>
          <w:szCs w:val="24"/>
        </w:rPr>
        <w:t>:</w:t>
      </w:r>
      <w:r w:rsidR="005C6D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0A85" w:rsidRDefault="00742E48" w:rsidP="00790A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KATALOG </w:t>
      </w:r>
      <w:r w:rsidR="005C6D4C">
        <w:rPr>
          <w:rFonts w:ascii="Times New Roman" w:hAnsi="Times New Roman" w:cs="Times New Roman"/>
          <w:b/>
          <w:sz w:val="24"/>
          <w:szCs w:val="24"/>
        </w:rPr>
        <w:t xml:space="preserve">sayfa 77 </w:t>
      </w:r>
    </w:p>
    <w:p w:rsidR="00AA286F" w:rsidRPr="00AA286F" w:rsidRDefault="00AA286F" w:rsidP="00790A85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A286F">
          <w:rPr>
            <w:rStyle w:val="Hyperlink"/>
            <w:rFonts w:ascii="Times New Roman" w:hAnsi="Times New Roman" w:cs="Times New Roman"/>
            <w:sz w:val="24"/>
            <w:szCs w:val="24"/>
          </w:rPr>
          <w:t>https://www.akakce.com/lokma-takimi/en-ucuz-c24-h16-1-2-6-kose-16-mm-derin-lokma-anahtar-fiyati,357392570.html</w:t>
        </w:r>
      </w:hyperlink>
      <w:r w:rsidRPr="00AA286F">
        <w:rPr>
          <w:rFonts w:ascii="Times New Roman" w:hAnsi="Times New Roman" w:cs="Times New Roman"/>
          <w:sz w:val="24"/>
          <w:szCs w:val="24"/>
        </w:rPr>
        <w:t xml:space="preserve">   49.91 lira ücretsiz kargo </w:t>
      </w:r>
    </w:p>
    <w:p w:rsidR="005C6D4C" w:rsidRDefault="00AA286F" w:rsidP="00790A85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A286F">
          <w:rPr>
            <w:rStyle w:val="Hyperlink"/>
            <w:rFonts w:ascii="Times New Roman" w:hAnsi="Times New Roman" w:cs="Times New Roman"/>
            <w:sz w:val="24"/>
            <w:szCs w:val="24"/>
          </w:rPr>
          <w:t>https://www.gittigidiyor.com/yapi-market-tamirat/ceta-form-c24-h16-16-mm-1-2-6-kose-derin-lokma-anahtar_pdp_516964110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A286F" w:rsidRPr="005C6D4C" w:rsidRDefault="00AA286F" w:rsidP="00790A85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36092E">
          <w:rPr>
            <w:rStyle w:val="Hyperlink"/>
            <w:rFonts w:ascii="Times New Roman" w:hAnsi="Times New Roman" w:cs="Times New Roman"/>
            <w:sz w:val="24"/>
            <w:szCs w:val="24"/>
          </w:rPr>
          <w:t>https://www.hepsiburada.com/ceta-form-c24-h16-16-mm-1-2-6-kose-derin-lokma-anahtar-pm-HB000000J017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48.8 lira </w:t>
      </w:r>
    </w:p>
    <w:p w:rsidR="005C6D4C" w:rsidRDefault="005C6D4C" w:rsidP="00790A85">
      <w:pPr>
        <w:rPr>
          <w:rFonts w:ascii="Times New Roman" w:hAnsi="Times New Roman" w:cs="Times New Roman"/>
          <w:b/>
          <w:sz w:val="24"/>
          <w:szCs w:val="24"/>
        </w:rPr>
      </w:pPr>
      <w:r w:rsidRPr="005C6D4C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60077CCC" wp14:editId="1A4B7973">
            <wp:extent cx="3445710" cy="630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050" cy="630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742E48" w:rsidRDefault="005C6D4C" w:rsidP="00790A85">
      <w:pPr>
        <w:rPr>
          <w:rFonts w:ascii="Times New Roman" w:hAnsi="Times New Roman" w:cs="Times New Roman"/>
          <w:b/>
          <w:sz w:val="24"/>
          <w:szCs w:val="24"/>
        </w:rPr>
      </w:pPr>
      <w:r w:rsidRPr="005C6D4C">
        <w:rPr>
          <w:rFonts w:ascii="Times New Roman" w:hAnsi="Times New Roman" w:cs="Times New Roman"/>
          <w:b/>
          <w:sz w:val="24"/>
          <w:szCs w:val="24"/>
        </w:rPr>
        <w:lastRenderedPageBreak/>
        <w:t>RICO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0A85" w:rsidRDefault="00742E48" w:rsidP="00790A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Katalog </w:t>
      </w:r>
      <w:r w:rsidR="005C6D4C">
        <w:rPr>
          <w:rFonts w:ascii="Times New Roman" w:hAnsi="Times New Roman" w:cs="Times New Roman"/>
          <w:b/>
          <w:sz w:val="24"/>
          <w:szCs w:val="24"/>
        </w:rPr>
        <w:t>sayfa 23</w:t>
      </w:r>
    </w:p>
    <w:p w:rsidR="005C6D4C" w:rsidRPr="005C6D4C" w:rsidRDefault="005C6D4C" w:rsidP="00790A85">
      <w:pPr>
        <w:rPr>
          <w:rFonts w:ascii="Times New Roman" w:hAnsi="Times New Roman" w:cs="Times New Roman"/>
          <w:sz w:val="24"/>
          <w:szCs w:val="24"/>
        </w:rPr>
      </w:pPr>
      <w:r w:rsidRPr="005C6D4C">
        <w:rPr>
          <w:rFonts w:ascii="Times New Roman" w:hAnsi="Times New Roman" w:cs="Times New Roman"/>
          <w:sz w:val="24"/>
          <w:szCs w:val="24"/>
        </w:rPr>
        <w:t>Koçtaş satış linki :</w:t>
      </w:r>
    </w:p>
    <w:p w:rsidR="005C6D4C" w:rsidRDefault="00AA286F" w:rsidP="00790A85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36092E">
          <w:rPr>
            <w:rStyle w:val="Hyperlink"/>
            <w:rFonts w:ascii="Times New Roman" w:hAnsi="Times New Roman" w:cs="Times New Roman"/>
            <w:sz w:val="24"/>
            <w:szCs w:val="24"/>
          </w:rPr>
          <w:t>https://www.koctas.com.tr/rico-derin-lokma-1-2/p/1000069656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39.99 lira</w:t>
      </w:r>
    </w:p>
    <w:p w:rsidR="00742E48" w:rsidRPr="005C6D4C" w:rsidRDefault="00742E48" w:rsidP="00790A85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36092E">
          <w:rPr>
            <w:rStyle w:val="Hyperlink"/>
            <w:rFonts w:ascii="Times New Roman" w:hAnsi="Times New Roman" w:cs="Times New Roman"/>
            <w:sz w:val="24"/>
            <w:szCs w:val="24"/>
          </w:rPr>
          <w:t>https://www.gittigidiyor.com/yapi-market-tamirat/rico-1-2-6-kose-derin-uzun-lokma-16-mm_pdp_593199412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47.99 ücretsiz kargo </w:t>
      </w: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  <w:r w:rsidRPr="005C6D4C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25C241D9" wp14:editId="75D63EE8">
            <wp:extent cx="5229225" cy="674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790A85" w:rsidRPr="005C6D4C" w:rsidRDefault="00790A85" w:rsidP="00790A85">
      <w:pPr>
        <w:rPr>
          <w:rFonts w:ascii="Times New Roman" w:hAnsi="Times New Roman" w:cs="Times New Roman"/>
          <w:sz w:val="24"/>
          <w:szCs w:val="24"/>
        </w:rPr>
      </w:pPr>
    </w:p>
    <w:p w:rsidR="000B6F66" w:rsidRPr="005C6D4C" w:rsidRDefault="000B6F66" w:rsidP="00790A85">
      <w:pPr>
        <w:rPr>
          <w:rFonts w:ascii="Times New Roman" w:hAnsi="Times New Roman" w:cs="Times New Roman"/>
          <w:sz w:val="24"/>
          <w:szCs w:val="24"/>
        </w:rPr>
      </w:pPr>
    </w:p>
    <w:sectPr w:rsidR="000B6F66" w:rsidRPr="005C6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86F" w:rsidRDefault="00AA286F" w:rsidP="00790A85">
      <w:pPr>
        <w:spacing w:after="0" w:line="240" w:lineRule="auto"/>
      </w:pPr>
      <w:r>
        <w:separator/>
      </w:r>
    </w:p>
  </w:endnote>
  <w:endnote w:type="continuationSeparator" w:id="0">
    <w:p w:rsidR="00AA286F" w:rsidRDefault="00AA286F" w:rsidP="0079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86F" w:rsidRDefault="00AA286F" w:rsidP="00790A85">
      <w:pPr>
        <w:spacing w:after="0" w:line="240" w:lineRule="auto"/>
      </w:pPr>
      <w:r>
        <w:separator/>
      </w:r>
    </w:p>
  </w:footnote>
  <w:footnote w:type="continuationSeparator" w:id="0">
    <w:p w:rsidR="00AA286F" w:rsidRDefault="00AA286F" w:rsidP="00790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85"/>
    <w:rsid w:val="000B6F66"/>
    <w:rsid w:val="005C6D4C"/>
    <w:rsid w:val="00742E48"/>
    <w:rsid w:val="00790A85"/>
    <w:rsid w:val="00AA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8D98A-37EE-4C80-97C6-41FBACBF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85"/>
  </w:style>
  <w:style w:type="paragraph" w:styleId="Footer">
    <w:name w:val="footer"/>
    <w:basedOn w:val="Normal"/>
    <w:link w:val="FooterChar"/>
    <w:uiPriority w:val="99"/>
    <w:unhideWhenUsed/>
    <w:rsid w:val="00790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85"/>
  </w:style>
  <w:style w:type="character" w:styleId="Hyperlink">
    <w:name w:val="Hyperlink"/>
    <w:basedOn w:val="DefaultParagraphFont"/>
    <w:uiPriority w:val="99"/>
    <w:unhideWhenUsed/>
    <w:rsid w:val="005C6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larteknik.com/DERIN-LOKMA-ALTI-KOSE-16-MM-12,PR-7293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ittigidiyor.com/yapi-market-tamirat/izeltas-1-2-alti-kose-derin-lokma-anahtari-16-mm-140-gr_pdp_521674423" TargetMode="External"/><Relationship Id="rId12" Type="http://schemas.openxmlformats.org/officeDocument/2006/relationships/hyperlink" Target="https://www.hepsiburada.com/ceta-form-c24-h16-16-mm-1-2-6-kose-derin-lokma-anahtar-pm-HB000000J01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urun.n11.com/lokma-takimlari/lokma-derin-alti-kose-16-mm-12-anahtar-izeltas-P415160066" TargetMode="External"/><Relationship Id="rId11" Type="http://schemas.openxmlformats.org/officeDocument/2006/relationships/hyperlink" Target="https://www.gittigidiyor.com/yapi-market-tamirat/ceta-form-c24-h16-16-mm-1-2-6-kose-derin-lokma-anahtar_pdp_51696411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ittigidiyor.com/yapi-market-tamirat/rico-1-2-6-kose-derin-uzun-lokma-16-mm_pdp_593199412" TargetMode="External"/><Relationship Id="rId10" Type="http://schemas.openxmlformats.org/officeDocument/2006/relationships/hyperlink" Target="https://www.akakce.com/lokma-takimi/en-ucuz-c24-h16-1-2-6-kose-16-mm-derin-lokma-anahtar-fiyati,357392570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www.koctas.com.tr/rico-derin-lokma-1-2/p/10000696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272810E8</Template>
  <TotalTime>26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Aselsan A.Ş.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SAÇMAÖZÜ</dc:creator>
  <cp:keywords/>
  <dc:description/>
  <cp:lastModifiedBy>Gamze SAÇMAÖZÜ</cp:lastModifiedBy>
  <cp:revision>2</cp:revision>
  <dcterms:created xsi:type="dcterms:W3CDTF">2020-09-03T08:29:00Z</dcterms:created>
  <dcterms:modified xsi:type="dcterms:W3CDTF">2020-09-03T08:55:00Z</dcterms:modified>
</cp:coreProperties>
</file>